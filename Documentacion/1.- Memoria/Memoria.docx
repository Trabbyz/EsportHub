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86D7" w14:textId="7CEDEBBE" w:rsidR="00D077E9" w:rsidRDefault="00677946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D0FE5A2" wp14:editId="0E39F601">
            <wp:simplePos x="0" y="0"/>
            <wp:positionH relativeFrom="page">
              <wp:posOffset>-7726680</wp:posOffset>
            </wp:positionH>
            <wp:positionV relativeFrom="page">
              <wp:align>bottom</wp:align>
            </wp:positionV>
            <wp:extent cx="15659100" cy="108508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0" cy="1085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AC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2FC30F" wp14:editId="043DA347">
                <wp:simplePos x="0" y="0"/>
                <wp:positionH relativeFrom="column">
                  <wp:posOffset>-152400</wp:posOffset>
                </wp:positionH>
                <wp:positionV relativeFrom="page">
                  <wp:posOffset>937260</wp:posOffset>
                </wp:positionV>
                <wp:extent cx="3992880" cy="9067800"/>
                <wp:effectExtent l="0" t="0" r="7620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906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1F636" id="Rectángulo 3" o:spid="_x0000_s1026" alt="rectángulo blanco para texto en portada" style="position:absolute;margin-left:-12pt;margin-top:73.8pt;width:314.4pt;height:71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0"/>
      </w:tblGrid>
      <w:tr w:rsidR="00D077E9" w14:paraId="3EC4AB2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24CB56" w14:textId="034FE9B6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3010432" wp14:editId="7B38EC22">
                      <wp:extent cx="3474720" cy="14097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4720" cy="1409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E5CFE" w14:textId="61EF80E4" w:rsidR="00D077E9" w:rsidRPr="00B928AC" w:rsidRDefault="00B928AC" w:rsidP="00B928AC">
                                  <w:pPr>
                                    <w:pStyle w:val="Ttulo"/>
                                    <w:jc w:val="center"/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</w:pPr>
                                  <w:r w:rsidRPr="00B928AC">
                                    <w:rPr>
                                      <w:sz w:val="96"/>
                                      <w:szCs w:val="56"/>
                                      <w:lang w:bidi="es-ES"/>
                                    </w:rPr>
                                    <w:t>ESPORTSHUB</w:t>
                                  </w:r>
                                </w:p>
                                <w:p w14:paraId="53426D7D" w14:textId="6729639E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30104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3.6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" filled="f" stroked="f" strokeweight=".5pt">
                      <v:textbox>
                        <w:txbxContent>
                          <w:p w14:paraId="62FE5CFE" w14:textId="61EF80E4" w:rsidR="00D077E9" w:rsidRPr="00B928AC" w:rsidRDefault="00B928AC" w:rsidP="00B928AC">
                            <w:pPr>
                              <w:pStyle w:val="Ttulo"/>
                              <w:jc w:val="center"/>
                              <w:rPr>
                                <w:sz w:val="96"/>
                                <w:szCs w:val="56"/>
                                <w:lang w:bidi="es-ES"/>
                              </w:rPr>
                            </w:pPr>
                            <w:r w:rsidRPr="00B928AC">
                              <w:rPr>
                                <w:sz w:val="96"/>
                                <w:szCs w:val="56"/>
                                <w:lang w:bidi="es-ES"/>
                              </w:rPr>
                              <w:t>ESPORTSHUB</w:t>
                            </w:r>
                          </w:p>
                          <w:p w14:paraId="53426D7D" w14:textId="6729639E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8AAB5DC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03AFD5A" wp14:editId="72162349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A14DD3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3996501" w14:textId="77777777" w:rsidR="00942AC0" w:rsidRDefault="00942AC0" w:rsidP="00AB02A7">
            <w:pPr>
              <w:rPr>
                <w:noProof/>
              </w:rPr>
            </w:pPr>
          </w:p>
        </w:tc>
      </w:tr>
      <w:tr w:rsidR="00D077E9" w14:paraId="2A9B918F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E6140A" w14:textId="6BD600D3" w:rsidR="00D077E9" w:rsidRDefault="00942AC0" w:rsidP="00AB02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6818B4" wp14:editId="0104437A">
                  <wp:extent cx="3512820" cy="3512820"/>
                  <wp:effectExtent l="57150" t="0" r="49530" b="1066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8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E9" w14:paraId="4B252BA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2BF131" w14:textId="1BF40EF1" w:rsidR="00D077E9" w:rsidRPr="00677946" w:rsidRDefault="00942AC0" w:rsidP="00AB02A7">
            <w:pPr>
              <w:rPr>
                <w:noProof/>
                <w:sz w:val="36"/>
                <w:szCs w:val="28"/>
              </w:rPr>
            </w:pPr>
            <w:r w:rsidRPr="00677946">
              <w:rPr>
                <w:noProof/>
                <w:sz w:val="36"/>
                <w:szCs w:val="28"/>
              </w:rPr>
              <w:t>DANIEL RIVERA GIL</w:t>
            </w:r>
          </w:p>
          <w:p w14:paraId="09D0C14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6548D33" wp14:editId="1A587763">
                      <wp:extent cx="3535680" cy="11430"/>
                      <wp:effectExtent l="19050" t="19050" r="26670" b="2667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5680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6C0D3B" id="Conector recto 6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8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89306B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B75C9D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5299BA7C4B3E4B2D9D1FEA62C99DCBC4"/>
              </w:placeholder>
              <w15:appearance w15:val="hidden"/>
            </w:sdtPr>
            <w:sdtContent>
              <w:p w14:paraId="515DA937" w14:textId="77777777" w:rsidR="00677946" w:rsidRDefault="00942AC0" w:rsidP="00942AC0">
                <w:pPr>
                  <w:jc w:val="center"/>
                  <w:rPr>
                    <w:i/>
                    <w:iCs/>
                  </w:rPr>
                </w:pPr>
                <w:r w:rsidRPr="00942AC0">
                  <w:rPr>
                    <w:i/>
                    <w:iCs/>
                    <w:noProof/>
                  </w:rPr>
                  <w:t>T</w:t>
                </w:r>
                <w:r w:rsidRPr="00942AC0">
                  <w:rPr>
                    <w:i/>
                    <w:iCs/>
                  </w:rPr>
                  <w:t>écnico Superior en Desarrollo de Aplicaciones Multiplataforma</w:t>
                </w:r>
              </w:p>
              <w:p w14:paraId="60CC0BE6" w14:textId="0F79DE9B" w:rsidR="00D077E9" w:rsidRDefault="00000000" w:rsidP="00942AC0">
                <w:pPr>
                  <w:jc w:val="center"/>
                  <w:rPr>
                    <w:noProof/>
                  </w:rPr>
                </w:pPr>
              </w:p>
            </w:sdtContent>
          </w:sdt>
          <w:p w14:paraId="0EF16082" w14:textId="1D384714" w:rsidR="00D077E9" w:rsidRPr="00677946" w:rsidRDefault="00942AC0" w:rsidP="00677946">
            <w:pPr>
              <w:jc w:val="center"/>
              <w:rPr>
                <w:noProof/>
              </w:rPr>
            </w:pPr>
            <w:r w:rsidRPr="00677946">
              <w:rPr>
                <w:noProof/>
              </w:rPr>
              <w:t>Curso 2024/2025</w:t>
            </w:r>
          </w:p>
          <w:p w14:paraId="5BE1F675" w14:textId="77777777" w:rsidR="00942AC0" w:rsidRDefault="00942AC0" w:rsidP="00AB02A7">
            <w:pPr>
              <w:rPr>
                <w:noProof/>
              </w:rPr>
            </w:pPr>
          </w:p>
          <w:p w14:paraId="5462E219" w14:textId="338BA65C" w:rsidR="00942AC0" w:rsidRDefault="00942AC0" w:rsidP="00AB02A7">
            <w:pPr>
              <w:rPr>
                <w:noProof/>
              </w:rPr>
            </w:pPr>
            <w:r w:rsidRPr="00677946">
              <w:rPr>
                <w:noProof/>
              </w:rPr>
              <w:t>T</w:t>
            </w:r>
            <w:r w:rsidR="00677946" w:rsidRPr="00677946">
              <w:rPr>
                <w:noProof/>
              </w:rPr>
              <w:t>UTOR</w:t>
            </w:r>
            <w:r>
              <w:rPr>
                <w:noProof/>
              </w:rPr>
              <w:t xml:space="preserve">: </w:t>
            </w:r>
            <w:r w:rsidR="00677946">
              <w:rPr>
                <w:noProof/>
              </w:rPr>
              <w:t xml:space="preserve"> </w:t>
            </w:r>
            <w:r>
              <w:rPr>
                <w:noProof/>
              </w:rPr>
              <w:t>Miguel Rojo Revenga</w:t>
            </w:r>
          </w:p>
          <w:p w14:paraId="5D10088F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6C09112A" w14:textId="1E5727A4" w:rsidR="00D077E9" w:rsidRPr="00677946" w:rsidRDefault="00D077E9">
      <w:pPr>
        <w:spacing w:after="200"/>
        <w:rPr>
          <w:noProof/>
          <w:color w:val="FFFFFF" w:themeColor="background1"/>
        </w:rPr>
      </w:pPr>
      <w:r w:rsidRPr="00677946">
        <w:rPr>
          <w:noProof/>
          <w:color w:val="FFFFFF" w:themeColor="background1"/>
          <w:lang w:bidi="es-ES"/>
        </w:rPr>
        <w:br w:type="page"/>
      </w:r>
    </w:p>
    <w:p w14:paraId="32E4747D" w14:textId="24AB3B48" w:rsidR="00D077E9" w:rsidRDefault="00AF6117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 xml:space="preserve">Resumen 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60E6B2AA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1E02D73E7EF64F33BA7CD21828EEEF59"/>
              </w:placeholder>
              <w:showingPlcHdr/>
              <w15:appearance w15:val="hidden"/>
            </w:sdtPr>
            <w:sdtContent>
              <w:p w14:paraId="0155BF8C" w14:textId="77777777" w:rsidR="00D077E9" w:rsidRDefault="006E5716" w:rsidP="00DF027C">
                <w:pPr>
                  <w:pStyle w:val="Ttulo2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Texto del subtítulo aquí</w:t>
                </w:r>
              </w:p>
            </w:sdtContent>
          </w:sdt>
          <w:p w14:paraId="51A2130F" w14:textId="77777777"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2056388886"/>
              <w:placeholder>
                <w:docPart w:val="F4F38E9E4D5641DD8525390ACBCDEAA5"/>
              </w:placeholder>
              <w:temporary/>
              <w:showingPlcHdr/>
              <w15:appearance w15:val="hidden"/>
            </w:sdtPr>
            <w:sdtContent>
              <w:p w14:paraId="51C1FEF1" w14:textId="77777777" w:rsidR="00DF027C" w:rsidRP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Para empezar ahora mismo, pulse el texto de cualquier marcador de posición (como este) y empiece a escribir para reemplazarlo por el suyo.</w:t>
                </w:r>
              </w:p>
            </w:sdtContent>
          </w:sdt>
          <w:p w14:paraId="1A5E3659" w14:textId="77777777" w:rsidR="00DF027C" w:rsidRDefault="00DF027C" w:rsidP="00DF027C">
            <w:pPr>
              <w:rPr>
                <w:noProof/>
              </w:rPr>
            </w:pPr>
          </w:p>
          <w:sdt>
            <w:sdtPr>
              <w:rPr>
                <w:noProof/>
              </w:rPr>
              <w:id w:val="-1742009241"/>
              <w:placeholder>
                <w:docPart w:val="FC48AEE8B37C4C6F900DED904BD09032"/>
              </w:placeholder>
              <w:temporary/>
              <w:showingPlcHdr/>
              <w15:appearance w15:val="hidden"/>
            </w:sdtPr>
            <w:sdtContent>
              <w:p w14:paraId="2B57C328" w14:textId="77777777" w:rsid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 xml:space="preserve">¿Quiere insertar una imagen de sus archivos o agregar una forma, un cuadro de texto o una tabla? ¡Adelante! En la pestaña Insertar de la cinta de opciones, pulse la opción que necesite. </w:t>
                </w:r>
              </w:p>
            </w:sdtContent>
          </w:sdt>
        </w:tc>
      </w:tr>
      <w:tr w:rsidR="00DF027C" w14:paraId="616894A7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0D611B7F" w14:textId="77777777" w:rsidR="00DF027C" w:rsidRPr="00DF027C" w:rsidRDefault="00DF027C" w:rsidP="00DF027C">
            <w:pPr>
              <w:pStyle w:val="Textodestacado"/>
              <w:jc w:val="center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3E17394" wp14:editId="0B1BC59E">
                      <wp:extent cx="5422005" cy="105727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F1A087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“En esa misma pestaña, encontrará otras herramientas aún más fáciles de usar, con las que podrá agregar hipervínculos o insertar comentarios”.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E17394" id="Cuadro de texto 7" o:spid="_x0000_s1027" type="#_x0000_t202" style="width:426.9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T5GQIAADQ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" filled="f" stroked="f" strokeweight=".5pt">
                      <v:textbox>
                        <w:txbxContent>
                          <w:p w14:paraId="64F1A087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“En esa misma pestaña, encontrará otras herramientas aún más fáciles de usar, con las que podrá agregar hipervínculos o insertar comentarios”.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57FE82FB" w14:textId="77777777" w:rsidTr="00DF027C">
        <w:trPr>
          <w:trHeight w:val="5931"/>
        </w:trPr>
        <w:tc>
          <w:tcPr>
            <w:tcW w:w="9999" w:type="dxa"/>
          </w:tcPr>
          <w:p w14:paraId="041BA962" w14:textId="77777777" w:rsidR="00DF027C" w:rsidRDefault="00DF027C" w:rsidP="00DF027C">
            <w:pPr>
              <w:pStyle w:val="Textodestacado"/>
              <w:rPr>
                <w:i/>
                <w:noProof/>
                <w:sz w:val="36"/>
              </w:rPr>
            </w:pPr>
          </w:p>
          <w:sdt>
            <w:sdtPr>
              <w:rPr>
                <w:noProof/>
              </w:rPr>
              <w:id w:val="-415933964"/>
              <w:placeholder>
                <w:docPart w:val="F739EF04744449148EB8C218A25E6DD5"/>
              </w:placeholder>
              <w:temporary/>
              <w:showingPlcHdr/>
              <w15:appearance w15:val="hidden"/>
            </w:sdtPr>
            <w:sdtContent>
              <w:p w14:paraId="343DB87E" w14:textId="77777777" w:rsidR="00DF027C" w:rsidRP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Para empezar ahora mismo, pulse el texto de cualquier marcador de posición (como este) y empiece a escribir para reemplazarlo por el suyo.</w:t>
                </w:r>
              </w:p>
            </w:sdtContent>
          </w:sdt>
          <w:p w14:paraId="3EDB93D6" w14:textId="77777777" w:rsidR="00DF027C" w:rsidRDefault="00DF027C" w:rsidP="00DF027C">
            <w:pPr>
              <w:pStyle w:val="Contenido"/>
              <w:rPr>
                <w:noProof/>
              </w:rPr>
            </w:pPr>
          </w:p>
          <w:sdt>
            <w:sdtPr>
              <w:rPr>
                <w:noProof/>
              </w:rPr>
              <w:id w:val="1005247712"/>
              <w:placeholder>
                <w:docPart w:val="3F97AEC7214F4C30BFC9ECF985EF35AF"/>
              </w:placeholder>
              <w:temporary/>
              <w:showingPlcHdr/>
              <w15:appearance w15:val="hidden"/>
            </w:sdtPr>
            <w:sdtContent>
              <w:p w14:paraId="08C35F53" w14:textId="77777777" w:rsid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 xml:space="preserve">¿Quiere insertar una imagen de sus archivos o agregar una forma, un cuadro de texto o una tabla? ¡Adelante! En la pestaña Insertar de la cinta de opciones, pulse la opción que necesite. </w:t>
                </w:r>
              </w:p>
            </w:sdtContent>
          </w:sdt>
          <w:p w14:paraId="4A2C99D1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  <w:p w14:paraId="2C15B647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59F3B212" w14:textId="77777777" w:rsidR="00AB02A7" w:rsidRDefault="00AB02A7" w:rsidP="00DF027C">
      <w:pPr>
        <w:rPr>
          <w:noProof/>
        </w:rPr>
      </w:pPr>
    </w:p>
    <w:p w14:paraId="7503430A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09E21" w14:textId="77777777" w:rsidR="00A5345C" w:rsidRDefault="00A5345C">
      <w:r>
        <w:separator/>
      </w:r>
    </w:p>
    <w:p w14:paraId="254F5CB0" w14:textId="77777777" w:rsidR="00A5345C" w:rsidRDefault="00A5345C"/>
  </w:endnote>
  <w:endnote w:type="continuationSeparator" w:id="0">
    <w:p w14:paraId="510A55BD" w14:textId="77777777" w:rsidR="00A5345C" w:rsidRDefault="00A5345C">
      <w:r>
        <w:continuationSeparator/>
      </w:r>
    </w:p>
    <w:p w14:paraId="148825C7" w14:textId="77777777" w:rsidR="00A5345C" w:rsidRDefault="00A534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>
      <w:rPr>
        <w:color w:val="FFFFFF" w:themeColor="background1"/>
        <w:shd w:val="clear" w:color="auto" w:fill="FFFFFF" w:themeFill="background1"/>
      </w:rPr>
    </w:sdtEndPr>
    <w:sdtContent>
      <w:p w14:paraId="2C6F2FAB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40848744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BE0D1" w14:textId="77777777" w:rsidR="00A5345C" w:rsidRDefault="00A5345C">
      <w:r>
        <w:separator/>
      </w:r>
    </w:p>
    <w:p w14:paraId="6CCCB486" w14:textId="77777777" w:rsidR="00A5345C" w:rsidRDefault="00A5345C"/>
  </w:footnote>
  <w:footnote w:type="continuationSeparator" w:id="0">
    <w:p w14:paraId="367DE23B" w14:textId="77777777" w:rsidR="00A5345C" w:rsidRDefault="00A5345C">
      <w:r>
        <w:continuationSeparator/>
      </w:r>
    </w:p>
    <w:p w14:paraId="165CCE7F" w14:textId="77777777" w:rsidR="00A5345C" w:rsidRDefault="00A534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E2CD8A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F2BC41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980BD6F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AC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77946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2AC0"/>
    <w:rsid w:val="00943026"/>
    <w:rsid w:val="00966B81"/>
    <w:rsid w:val="00977F79"/>
    <w:rsid w:val="009C7720"/>
    <w:rsid w:val="00A23AFA"/>
    <w:rsid w:val="00A31B3E"/>
    <w:rsid w:val="00A532F3"/>
    <w:rsid w:val="00A5345C"/>
    <w:rsid w:val="00A8489E"/>
    <w:rsid w:val="00AB02A7"/>
    <w:rsid w:val="00AC29F3"/>
    <w:rsid w:val="00AF6117"/>
    <w:rsid w:val="00B231E5"/>
    <w:rsid w:val="00B928AC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65BE7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03146"/>
  <w15:docId w15:val="{D4A1748A-32F0-4EC2-95E8-E62F5C27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99BA7C4B3E4B2D9D1FEA62C99DC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51125-17F1-4934-B32C-9916D0FFC756}"/>
      </w:docPartPr>
      <w:docPartBody>
        <w:p w:rsidR="00000000" w:rsidRDefault="00000000">
          <w:pPr>
            <w:pStyle w:val="5299BA7C4B3E4B2D9D1FEA62C99DCBC4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1E02D73E7EF64F33BA7CD21828EEE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D60B1-D4A9-44D7-9705-949D4865C9F3}"/>
      </w:docPartPr>
      <w:docPartBody>
        <w:p w:rsidR="00000000" w:rsidRDefault="00000000">
          <w:pPr>
            <w:pStyle w:val="1E02D73E7EF64F33BA7CD21828EEEF59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F4F38E9E4D5641DD8525390ACBCDE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13BCC-714F-4848-947A-B2D00CCC6A20}"/>
      </w:docPartPr>
      <w:docPartBody>
        <w:p w:rsidR="00000000" w:rsidRDefault="00000000">
          <w:pPr>
            <w:pStyle w:val="F4F38E9E4D5641DD8525390ACBCDEAA5"/>
          </w:pPr>
          <w:r w:rsidRPr="00DF027C">
            <w:rPr>
              <w:noProof/>
              <w:lang w:bidi="es-ES"/>
            </w:rPr>
            <w:t>Para empezar ahora mismo, pulse el texto de cualquier marcador de posición (como este) y empiece a escribir para reemplazarlo por el suyo.</w:t>
          </w:r>
        </w:p>
      </w:docPartBody>
    </w:docPart>
    <w:docPart>
      <w:docPartPr>
        <w:name w:val="FC48AEE8B37C4C6F900DED904BD09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65FBA-021E-4088-9E29-034F5693D358}"/>
      </w:docPartPr>
      <w:docPartBody>
        <w:p w:rsidR="00000000" w:rsidRDefault="00000000">
          <w:pPr>
            <w:pStyle w:val="FC48AEE8B37C4C6F900DED904BD09032"/>
          </w:pPr>
          <w:r w:rsidRPr="00DF027C">
            <w:rPr>
              <w:noProof/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</w:docPartBody>
    </w:docPart>
    <w:docPart>
      <w:docPartPr>
        <w:name w:val="F739EF04744449148EB8C218A25E6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E3E9C-672B-4B69-91E3-24F7E7BB8EC1}"/>
      </w:docPartPr>
      <w:docPartBody>
        <w:p w:rsidR="00000000" w:rsidRDefault="00000000">
          <w:pPr>
            <w:pStyle w:val="F739EF04744449148EB8C218A25E6DD5"/>
          </w:pPr>
          <w:r w:rsidRPr="00DF027C">
            <w:rPr>
              <w:noProof/>
              <w:lang w:bidi="es-ES"/>
            </w:rPr>
            <w:t>Para empezar ahora mismo, pulse el texto de cualquier marcador de pos</w:t>
          </w:r>
          <w:r w:rsidRPr="00DF027C">
            <w:rPr>
              <w:noProof/>
              <w:lang w:bidi="es-ES"/>
            </w:rPr>
            <w:t>ición (como este) y empiece a escribir para reemplazarlo por el suyo.</w:t>
          </w:r>
        </w:p>
      </w:docPartBody>
    </w:docPart>
    <w:docPart>
      <w:docPartPr>
        <w:name w:val="3F97AEC7214F4C30BFC9ECF985EF3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F7CCE-7DD2-4B30-AB57-197F1F3962C5}"/>
      </w:docPartPr>
      <w:docPartBody>
        <w:p w:rsidR="00000000" w:rsidRDefault="00000000">
          <w:pPr>
            <w:pStyle w:val="3F97AEC7214F4C30BFC9ECF985EF35AF"/>
          </w:pPr>
          <w:r w:rsidRPr="00DF027C">
            <w:rPr>
              <w:noProof/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76"/>
    <w:rsid w:val="003C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6BAEAC48F70E49828BDD5BA6823F3F2B">
    <w:name w:val="6BAEAC48F70E49828BDD5BA6823F3F2B"/>
  </w:style>
  <w:style w:type="paragraph" w:customStyle="1" w:styleId="5299BA7C4B3E4B2D9D1FEA62C99DCBC4">
    <w:name w:val="5299BA7C4B3E4B2D9D1FEA62C99DCBC4"/>
  </w:style>
  <w:style w:type="paragraph" w:customStyle="1" w:styleId="A5EF3A70650F4C2D9820C49AF678F358">
    <w:name w:val="A5EF3A70650F4C2D9820C49AF678F358"/>
  </w:style>
  <w:style w:type="paragraph" w:customStyle="1" w:styleId="1E02D73E7EF64F33BA7CD21828EEEF59">
    <w:name w:val="1E02D73E7EF64F33BA7CD21828EEEF59"/>
  </w:style>
  <w:style w:type="paragraph" w:customStyle="1" w:styleId="F4F38E9E4D5641DD8525390ACBCDEAA5">
    <w:name w:val="F4F38E9E4D5641DD8525390ACBCDEAA5"/>
  </w:style>
  <w:style w:type="paragraph" w:customStyle="1" w:styleId="FC48AEE8B37C4C6F900DED904BD09032">
    <w:name w:val="FC48AEE8B37C4C6F900DED904BD09032"/>
  </w:style>
  <w:style w:type="paragraph" w:customStyle="1" w:styleId="F739EF04744449148EB8C218A25E6DD5">
    <w:name w:val="F739EF04744449148EB8C218A25E6DD5"/>
  </w:style>
  <w:style w:type="paragraph" w:customStyle="1" w:styleId="3F97AEC7214F4C30BFC9ECF985EF35AF">
    <w:name w:val="3F97AEC7214F4C30BFC9ECF985EF3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74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keywords/>
  <cp:lastModifiedBy>Daniel</cp:lastModifiedBy>
  <cp:revision>3</cp:revision>
  <cp:lastPrinted>2006-08-01T17:47:00Z</cp:lastPrinted>
  <dcterms:created xsi:type="dcterms:W3CDTF">2025-03-01T10:32:00Z</dcterms:created>
  <dcterms:modified xsi:type="dcterms:W3CDTF">2025-03-01T11:46:00Z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